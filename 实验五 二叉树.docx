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6F" w:rsidRDefault="008B356F" w:rsidP="00CE07DA">
      <w:pPr>
        <w:ind w:leftChars="171" w:left="31680"/>
        <w:outlineLvl w:val="1"/>
        <w:rPr>
          <w:rStyle w:val="2Char"/>
          <w:bCs/>
          <w:szCs w:val="32"/>
        </w:rPr>
      </w:pPr>
      <w:bookmarkStart w:id="0" w:name="_Toc208480110"/>
      <w:bookmarkStart w:id="1" w:name="_Toc238724650"/>
      <w:r>
        <w:rPr>
          <w:rStyle w:val="2Char"/>
          <w:rFonts w:hint="eastAsia"/>
          <w:bCs/>
          <w:szCs w:val="32"/>
        </w:rPr>
        <w:t>实验五</w:t>
      </w:r>
      <w:r>
        <w:rPr>
          <w:rStyle w:val="2Char"/>
          <w:bCs/>
          <w:szCs w:val="32"/>
        </w:rPr>
        <w:t xml:space="preserve"> </w:t>
      </w:r>
      <w:r>
        <w:rPr>
          <w:rStyle w:val="2Char"/>
          <w:rFonts w:hint="eastAsia"/>
          <w:bCs/>
          <w:szCs w:val="32"/>
        </w:rPr>
        <w:t>二叉树</w:t>
      </w:r>
      <w:bookmarkEnd w:id="0"/>
      <w:bookmarkEnd w:id="1"/>
    </w:p>
    <w:p w:rsidR="008B356F" w:rsidRPr="00434E5C" w:rsidRDefault="008B356F" w:rsidP="00CE07DA">
      <w:pPr>
        <w:pStyle w:val="Heading3"/>
        <w:spacing w:line="240" w:lineRule="auto"/>
        <w:ind w:leftChars="171" w:left="31680"/>
        <w:rPr>
          <w:sz w:val="30"/>
          <w:szCs w:val="30"/>
        </w:rPr>
      </w:pPr>
      <w:bookmarkStart w:id="2" w:name="_Toc203360847"/>
      <w:bookmarkStart w:id="3" w:name="_Toc238724651"/>
      <w:r w:rsidRPr="00434E5C">
        <w:rPr>
          <w:sz w:val="30"/>
          <w:szCs w:val="30"/>
        </w:rPr>
        <w:t>(</w:t>
      </w:r>
      <w:r w:rsidRPr="00434E5C">
        <w:rPr>
          <w:rFonts w:hint="eastAsia"/>
          <w:sz w:val="30"/>
          <w:szCs w:val="30"/>
        </w:rPr>
        <w:t>一</w:t>
      </w:r>
      <w:r w:rsidRPr="00434E5C">
        <w:rPr>
          <w:sz w:val="30"/>
          <w:szCs w:val="30"/>
        </w:rPr>
        <w:t xml:space="preserve">) </w:t>
      </w:r>
      <w:r w:rsidRPr="00434E5C">
        <w:rPr>
          <w:rFonts w:hint="eastAsia"/>
          <w:sz w:val="30"/>
          <w:szCs w:val="30"/>
        </w:rPr>
        <w:t>实验目的</w:t>
      </w:r>
      <w:bookmarkEnd w:id="2"/>
      <w:bookmarkEnd w:id="3"/>
    </w:p>
    <w:p w:rsidR="008B356F" w:rsidRDefault="008B356F" w:rsidP="00F706AA">
      <w:pPr>
        <w:numPr>
          <w:ilvl w:val="0"/>
          <w:numId w:val="1"/>
        </w:numPr>
        <w:tabs>
          <w:tab w:val="clear" w:pos="720"/>
        </w:tabs>
        <w:ind w:hanging="360"/>
      </w:pPr>
      <w:r>
        <w:rPr>
          <w:rFonts w:hint="eastAsia"/>
        </w:rPr>
        <w:t>学习掌握二叉树的</w:t>
      </w:r>
      <w:bookmarkStart w:id="4" w:name="_GoBack"/>
      <w:bookmarkEnd w:id="4"/>
      <w:r>
        <w:rPr>
          <w:rFonts w:hint="eastAsia"/>
        </w:rPr>
        <w:t>建立、遍历等基本操作</w:t>
      </w:r>
    </w:p>
    <w:p w:rsidR="008B356F" w:rsidRDefault="008B356F" w:rsidP="00F706AA">
      <w:pPr>
        <w:numPr>
          <w:ilvl w:val="0"/>
          <w:numId w:val="1"/>
        </w:numPr>
        <w:tabs>
          <w:tab w:val="clear" w:pos="720"/>
          <w:tab w:val="num" w:pos="540"/>
        </w:tabs>
        <w:ind w:hanging="360"/>
      </w:pPr>
      <w:r>
        <w:rPr>
          <w:rFonts w:hint="eastAsia"/>
        </w:rPr>
        <w:t>提高对树型结构的综合应用能力</w:t>
      </w:r>
    </w:p>
    <w:p w:rsidR="008B356F" w:rsidRDefault="008B356F" w:rsidP="00F706AA">
      <w:pPr>
        <w:numPr>
          <w:ilvl w:val="0"/>
          <w:numId w:val="1"/>
        </w:numPr>
        <w:tabs>
          <w:tab w:val="clear" w:pos="720"/>
          <w:tab w:val="num" w:pos="540"/>
        </w:tabs>
        <w:ind w:hanging="360"/>
      </w:pPr>
      <w:r>
        <w:rPr>
          <w:rFonts w:hint="eastAsia"/>
        </w:rPr>
        <w:t>进一步掌握递归算法</w:t>
      </w:r>
    </w:p>
    <w:p w:rsidR="008B356F" w:rsidRDefault="008B356F" w:rsidP="00F706AA">
      <w:pPr>
        <w:numPr>
          <w:ilvl w:val="0"/>
          <w:numId w:val="1"/>
        </w:numPr>
        <w:tabs>
          <w:tab w:val="clear" w:pos="720"/>
          <w:tab w:val="num" w:pos="540"/>
        </w:tabs>
        <w:ind w:hanging="360"/>
      </w:pPr>
      <w:r>
        <w:rPr>
          <w:rFonts w:hint="eastAsia"/>
        </w:rPr>
        <w:t>进一步掌握堆栈的应用</w:t>
      </w:r>
    </w:p>
    <w:p w:rsidR="008B356F" w:rsidRDefault="008B356F" w:rsidP="00F706AA">
      <w:pPr>
        <w:numPr>
          <w:ilvl w:val="0"/>
          <w:numId w:val="1"/>
        </w:numPr>
        <w:tabs>
          <w:tab w:val="clear" w:pos="720"/>
          <w:tab w:val="num" w:pos="540"/>
        </w:tabs>
        <w:ind w:hanging="360"/>
      </w:pPr>
      <w:r>
        <w:rPr>
          <w:rFonts w:hint="eastAsia"/>
        </w:rPr>
        <w:t>进一步掌握队列的应用</w:t>
      </w:r>
    </w:p>
    <w:p w:rsidR="008B356F" w:rsidRPr="00434E5C" w:rsidRDefault="008B356F" w:rsidP="00CE07DA">
      <w:pPr>
        <w:pStyle w:val="Heading3"/>
        <w:spacing w:line="240" w:lineRule="auto"/>
        <w:ind w:leftChars="171" w:left="31680"/>
        <w:rPr>
          <w:sz w:val="30"/>
          <w:szCs w:val="30"/>
        </w:rPr>
      </w:pPr>
      <w:bookmarkStart w:id="5" w:name="_Toc203360848"/>
      <w:bookmarkStart w:id="6" w:name="_Toc238724652"/>
      <w:r w:rsidRPr="00434E5C">
        <w:rPr>
          <w:sz w:val="30"/>
          <w:szCs w:val="30"/>
        </w:rPr>
        <w:t>(</w:t>
      </w:r>
      <w:r w:rsidRPr="00434E5C">
        <w:rPr>
          <w:rFonts w:hint="eastAsia"/>
          <w:sz w:val="30"/>
          <w:szCs w:val="30"/>
        </w:rPr>
        <w:t>二</w:t>
      </w:r>
      <w:r w:rsidRPr="00434E5C">
        <w:rPr>
          <w:sz w:val="30"/>
          <w:szCs w:val="30"/>
        </w:rPr>
        <w:t xml:space="preserve">) </w:t>
      </w:r>
      <w:r w:rsidRPr="00434E5C">
        <w:rPr>
          <w:rFonts w:hint="eastAsia"/>
          <w:sz w:val="30"/>
          <w:szCs w:val="30"/>
        </w:rPr>
        <w:t>实验内容</w:t>
      </w:r>
      <w:bookmarkEnd w:id="5"/>
      <w:bookmarkEnd w:id="6"/>
    </w:p>
    <w:p w:rsidR="008B356F" w:rsidRPr="00965208" w:rsidRDefault="008B356F" w:rsidP="00CE07DA">
      <w:pPr>
        <w:ind w:leftChars="171" w:left="31680"/>
        <w:rPr>
          <w:rFonts w:ascii="宋体"/>
          <w:b/>
          <w:szCs w:val="21"/>
          <w:lang w:val="es-ES"/>
        </w:rPr>
      </w:pPr>
      <w:r w:rsidRPr="00965208">
        <w:rPr>
          <w:rFonts w:ascii="宋体" w:hAnsi="宋体"/>
          <w:b/>
          <w:szCs w:val="21"/>
          <w:lang w:val="es-ES"/>
        </w:rPr>
        <w:t xml:space="preserve">1. </w:t>
      </w:r>
      <w:r w:rsidRPr="00965208">
        <w:rPr>
          <w:rFonts w:ascii="宋体" w:hAnsi="宋体" w:hint="eastAsia"/>
          <w:b/>
          <w:bCs/>
          <w:szCs w:val="21"/>
          <w:lang w:val="es-ES"/>
        </w:rPr>
        <w:t>熟悉二叉树的构建及遍历操作</w:t>
      </w:r>
    </w:p>
    <w:p w:rsidR="008B356F" w:rsidRDefault="008B356F" w:rsidP="00CE07DA">
      <w:pPr>
        <w:tabs>
          <w:tab w:val="left" w:pos="8820"/>
        </w:tabs>
        <w:ind w:leftChars="171" w:left="31680" w:rightChars="389" w:right="31680"/>
        <w:rPr>
          <w:rFonts w:ascii="Courier New" w:hAnsi="Courier New" w:cs="Courier New"/>
          <w:bCs/>
          <w:kern w:val="0"/>
          <w:szCs w:val="22"/>
          <w:lang w:val="zh-CN"/>
        </w:rPr>
      </w:pPr>
      <w:r w:rsidRPr="00FB3395">
        <w:t>[</w:t>
      </w:r>
      <w:r w:rsidRPr="00965208">
        <w:rPr>
          <w:rFonts w:hint="eastAsia"/>
          <w:b/>
        </w:rPr>
        <w:t>题目</w:t>
      </w:r>
      <w:r w:rsidRPr="00965208">
        <w:rPr>
          <w:b/>
        </w:rPr>
        <w:t>1</w:t>
      </w:r>
      <w:r w:rsidRPr="00FB3395">
        <w:rPr>
          <w:rFonts w:hint="eastAsia"/>
        </w:rPr>
        <w:t>：</w:t>
      </w:r>
      <w:r w:rsidRPr="00FB3395">
        <w:rPr>
          <w:rFonts w:ascii="宋体" w:hAnsi="宋体" w:hint="eastAsia"/>
          <w:bCs/>
          <w:szCs w:val="21"/>
          <w:lang w:val="es-ES"/>
        </w:rPr>
        <w:t>构造</w:t>
      </w:r>
      <w:r w:rsidRPr="00FB3395">
        <w:rPr>
          <w:rFonts w:ascii="Courier New" w:hAnsi="Courier New" w:cs="Courier New" w:hint="eastAsia"/>
          <w:bCs/>
          <w:kern w:val="0"/>
          <w:szCs w:val="22"/>
          <w:lang w:val="zh-CN"/>
        </w:rPr>
        <w:t>二叉链表表示的二叉树：按先序次序输入二叉树中结点的值（一个字符），</w:t>
      </w:r>
      <w:r w:rsidRPr="00FB3395">
        <w:rPr>
          <w:rFonts w:ascii="Courier New" w:hAnsi="Courier New" w:cs="Courier New"/>
          <w:bCs/>
          <w:kern w:val="0"/>
          <w:szCs w:val="22"/>
          <w:lang w:val="zh-CN"/>
        </w:rPr>
        <w:t>’#’</w:t>
      </w:r>
      <w:r w:rsidRPr="00FB3395">
        <w:rPr>
          <w:rFonts w:ascii="Courier New" w:hAnsi="Courier New" w:cs="Courier New" w:hint="eastAsia"/>
          <w:bCs/>
          <w:kern w:val="0"/>
          <w:szCs w:val="22"/>
          <w:lang w:val="zh-CN"/>
        </w:rPr>
        <w:t>字符表示空树，构造二叉链表表示的二叉树</w:t>
      </w:r>
      <w:r w:rsidRPr="00FB3395">
        <w:rPr>
          <w:rFonts w:ascii="Courier New" w:hAnsi="Courier New" w:cs="Courier New"/>
          <w:bCs/>
          <w:kern w:val="0"/>
          <w:szCs w:val="22"/>
          <w:lang w:val="zh-CN"/>
        </w:rPr>
        <w:t>T</w:t>
      </w:r>
      <w:r w:rsidRPr="00FB3395">
        <w:rPr>
          <w:rFonts w:ascii="Courier New" w:hAnsi="Courier New" w:cs="Courier New" w:hint="eastAsia"/>
          <w:bCs/>
          <w:kern w:val="0"/>
          <w:szCs w:val="22"/>
          <w:lang w:val="zh-CN"/>
        </w:rPr>
        <w:t>；再输出三种遍历序列。本题只给出部分代码</w:t>
      </w:r>
      <w:r w:rsidRPr="00FB3395">
        <w:rPr>
          <w:rFonts w:ascii="Courier New" w:hAnsi="Courier New" w:cs="Courier New"/>
          <w:bCs/>
          <w:kern w:val="0"/>
          <w:szCs w:val="22"/>
          <w:lang w:val="zh-CN"/>
        </w:rPr>
        <w:t>,</w:t>
      </w:r>
      <w:r w:rsidRPr="00FB3395">
        <w:rPr>
          <w:rFonts w:ascii="Courier New" w:hAnsi="Courier New" w:cs="Courier New" w:hint="eastAsia"/>
          <w:bCs/>
          <w:kern w:val="0"/>
          <w:szCs w:val="22"/>
          <w:lang w:val="zh-CN"/>
        </w:rPr>
        <w:t>请补全内容。</w:t>
      </w:r>
      <w:r w:rsidRPr="00FB3395">
        <w:rPr>
          <w:rFonts w:ascii="Courier New" w:hAnsi="Courier New" w:cs="Courier New"/>
          <w:bCs/>
          <w:kern w:val="0"/>
          <w:szCs w:val="22"/>
          <w:lang w:val="zh-CN"/>
        </w:rPr>
        <w:t>]</w:t>
      </w:r>
    </w:p>
    <w:p w:rsidR="008B356F" w:rsidRPr="00F0362B" w:rsidRDefault="008B356F" w:rsidP="00F706AA">
      <w:pPr>
        <w:rPr>
          <w:rFonts w:ascii="Courier New" w:hAnsi="Courier New" w:cs="Courier New"/>
          <w:b/>
          <w:bCs/>
          <w:kern w:val="0"/>
          <w:szCs w:val="22"/>
          <w:lang w:val="zh-CN"/>
        </w:rPr>
      </w:pPr>
    </w:p>
    <w:p w:rsidR="008B356F" w:rsidRPr="00F0362B" w:rsidRDefault="008B356F" w:rsidP="00CE07DA">
      <w:pPr>
        <w:ind w:firstLineChars="200" w:firstLine="31680"/>
      </w:pPr>
      <w:r w:rsidRPr="00F0362B">
        <w:t>#include &lt;stdio.h&gt;</w:t>
      </w:r>
    </w:p>
    <w:p w:rsidR="008B356F" w:rsidRPr="00F0362B" w:rsidRDefault="008B356F" w:rsidP="00CE07DA">
      <w:pPr>
        <w:ind w:leftChars="200" w:left="31680"/>
      </w:pPr>
      <w:r w:rsidRPr="00F0362B">
        <w:t>#include &lt;malloc.h&gt;</w:t>
      </w:r>
    </w:p>
    <w:p w:rsidR="008B356F" w:rsidRPr="00F0362B" w:rsidRDefault="008B356F" w:rsidP="00CE07DA">
      <w:pPr>
        <w:ind w:leftChars="200" w:left="31680"/>
      </w:pPr>
      <w:r w:rsidRPr="00F0362B">
        <w:t>#define TRUE 1</w:t>
      </w:r>
    </w:p>
    <w:p w:rsidR="008B356F" w:rsidRPr="00F0362B" w:rsidRDefault="008B356F" w:rsidP="00CE07DA">
      <w:pPr>
        <w:ind w:leftChars="200" w:left="31680"/>
      </w:pPr>
      <w:r w:rsidRPr="00F0362B">
        <w:t>#define FALSE 0</w:t>
      </w:r>
    </w:p>
    <w:p w:rsidR="008B356F" w:rsidRPr="00F0362B" w:rsidRDefault="008B356F" w:rsidP="00CE07DA">
      <w:pPr>
        <w:ind w:leftChars="200" w:left="31680"/>
      </w:pPr>
      <w:r w:rsidRPr="00F0362B">
        <w:t>#define OK  1</w:t>
      </w:r>
    </w:p>
    <w:p w:rsidR="008B356F" w:rsidRPr="00F0362B" w:rsidRDefault="008B356F" w:rsidP="00CE07DA">
      <w:pPr>
        <w:ind w:leftChars="200" w:left="31680"/>
      </w:pPr>
      <w:r w:rsidRPr="00F0362B">
        <w:t>#define ERROR  0</w:t>
      </w:r>
    </w:p>
    <w:p w:rsidR="008B356F" w:rsidRPr="00F0362B" w:rsidRDefault="008B356F" w:rsidP="00CE07DA">
      <w:pPr>
        <w:ind w:leftChars="200" w:left="31680"/>
      </w:pPr>
      <w:r w:rsidRPr="00F0362B">
        <w:t>#define INFEASIBLE -1</w:t>
      </w:r>
    </w:p>
    <w:p w:rsidR="008B356F" w:rsidRPr="00F0362B" w:rsidRDefault="008B356F" w:rsidP="00CE07DA">
      <w:pPr>
        <w:ind w:leftChars="200" w:left="31680"/>
      </w:pPr>
      <w:r w:rsidRPr="00F0362B">
        <w:t>#define OVERFLOW -2</w:t>
      </w:r>
    </w:p>
    <w:p w:rsidR="008B356F" w:rsidRPr="00F0362B" w:rsidRDefault="008B356F" w:rsidP="00CE07DA">
      <w:pPr>
        <w:ind w:leftChars="200" w:left="31680"/>
      </w:pPr>
      <w:r w:rsidRPr="00F0362B">
        <w:t>typedef int  Status;</w:t>
      </w:r>
    </w:p>
    <w:p w:rsidR="008B356F" w:rsidRPr="00F0362B" w:rsidRDefault="008B356F" w:rsidP="00CE07DA">
      <w:pPr>
        <w:ind w:leftChars="200" w:left="31680"/>
      </w:pPr>
    </w:p>
    <w:p w:rsidR="008B356F" w:rsidRPr="00F0362B" w:rsidRDefault="008B356F" w:rsidP="00CE07DA">
      <w:pPr>
        <w:ind w:leftChars="200" w:left="31680"/>
      </w:pPr>
      <w:r w:rsidRPr="00F0362B">
        <w:t>typedef char  ElemType;</w:t>
      </w:r>
    </w:p>
    <w:p w:rsidR="008B356F" w:rsidRPr="00F0362B" w:rsidRDefault="008B356F" w:rsidP="00CE07DA">
      <w:pPr>
        <w:ind w:leftChars="200" w:left="31680"/>
      </w:pPr>
      <w:r w:rsidRPr="00F0362B">
        <w:t>typedef struct BiTNode{</w:t>
      </w:r>
    </w:p>
    <w:p w:rsidR="008B356F" w:rsidRPr="00F0362B" w:rsidRDefault="008B356F" w:rsidP="00CE07DA">
      <w:pPr>
        <w:ind w:leftChars="200" w:left="31680"/>
      </w:pPr>
      <w:r w:rsidRPr="00F0362B">
        <w:t xml:space="preserve">  ElemType data;</w:t>
      </w:r>
    </w:p>
    <w:p w:rsidR="008B356F" w:rsidRPr="00F0362B" w:rsidRDefault="008B356F" w:rsidP="00CE07DA">
      <w:pPr>
        <w:ind w:leftChars="200" w:left="31680"/>
      </w:pPr>
      <w:r w:rsidRPr="00F0362B">
        <w:t xml:space="preserve">  struct BiTNode *lchild,*rchild;//</w:t>
      </w:r>
      <w:r w:rsidRPr="00F0362B">
        <w:rPr>
          <w:rFonts w:hint="eastAsia"/>
        </w:rPr>
        <w:t>左右孩子指针</w:t>
      </w:r>
    </w:p>
    <w:p w:rsidR="008B356F" w:rsidRPr="00F0362B" w:rsidRDefault="008B356F" w:rsidP="00CE07DA">
      <w:pPr>
        <w:ind w:leftChars="200" w:left="31680"/>
      </w:pPr>
      <w:r w:rsidRPr="00F0362B">
        <w:t>} BiTNode,*BiTree;</w:t>
      </w:r>
    </w:p>
    <w:p w:rsidR="008B356F" w:rsidRPr="00F0362B" w:rsidRDefault="008B356F" w:rsidP="00CE07DA">
      <w:pPr>
        <w:ind w:leftChars="200" w:left="31680"/>
      </w:pPr>
    </w:p>
    <w:p w:rsidR="008B356F" w:rsidRPr="00F0362B" w:rsidRDefault="008B356F" w:rsidP="00CE07DA">
      <w:pPr>
        <w:ind w:leftChars="200" w:left="31680"/>
      </w:pPr>
      <w:r w:rsidRPr="00F0362B">
        <w:t xml:space="preserve">BiTree CreateBiTree(BiTree &amp;T) {  // </w:t>
      </w:r>
      <w:r w:rsidRPr="00F0362B">
        <w:rPr>
          <w:rFonts w:hint="eastAsia"/>
        </w:rPr>
        <w:t>算法</w:t>
      </w:r>
      <w:r w:rsidRPr="00F0362B">
        <w:t>6.4</w:t>
      </w:r>
    </w:p>
    <w:p w:rsidR="008B356F" w:rsidRPr="00F0362B" w:rsidRDefault="008B356F" w:rsidP="00CE07DA">
      <w:pPr>
        <w:ind w:leftChars="200" w:left="31680"/>
      </w:pPr>
      <w:r w:rsidRPr="00F0362B">
        <w:t xml:space="preserve">  // </w:t>
      </w:r>
      <w:r w:rsidRPr="00F0362B">
        <w:rPr>
          <w:rFonts w:hint="eastAsia"/>
        </w:rPr>
        <w:t>按先序次序输入二叉树中结点的值（一个字符），</w:t>
      </w:r>
      <w:r w:rsidRPr="00F0362B">
        <w:t>’#’</w:t>
      </w:r>
      <w:r w:rsidRPr="00F0362B">
        <w:rPr>
          <w:rFonts w:hint="eastAsia"/>
        </w:rPr>
        <w:t>字符表示空树，</w:t>
      </w:r>
    </w:p>
    <w:p w:rsidR="008B356F" w:rsidRPr="00F0362B" w:rsidRDefault="008B356F" w:rsidP="00CE07DA">
      <w:pPr>
        <w:ind w:leftChars="200" w:left="31680"/>
      </w:pPr>
      <w:r w:rsidRPr="00F0362B">
        <w:t xml:space="preserve">  // </w:t>
      </w:r>
      <w:r w:rsidRPr="00F0362B">
        <w:rPr>
          <w:rFonts w:hint="eastAsia"/>
        </w:rPr>
        <w:t>构造二叉链表表示的二叉树</w:t>
      </w:r>
      <w:r w:rsidRPr="00F0362B">
        <w:t>T</w:t>
      </w:r>
      <w:r w:rsidRPr="00F0362B">
        <w:rPr>
          <w:rFonts w:hint="eastAsia"/>
        </w:rPr>
        <w:t>。</w:t>
      </w:r>
    </w:p>
    <w:p w:rsidR="008B356F" w:rsidRPr="00F0362B" w:rsidRDefault="008B356F" w:rsidP="00CE07DA">
      <w:pPr>
        <w:ind w:leftChars="200" w:left="31680"/>
      </w:pPr>
      <w:r w:rsidRPr="00F0362B">
        <w:t xml:space="preserve">  char ch;</w:t>
      </w:r>
    </w:p>
    <w:p w:rsidR="008B356F" w:rsidRPr="00F0362B" w:rsidRDefault="008B356F" w:rsidP="00CE07DA">
      <w:pPr>
        <w:ind w:leftChars="200" w:left="31680"/>
      </w:pPr>
      <w:r w:rsidRPr="00F0362B">
        <w:t xml:space="preserve">  scanf("%c",&amp;ch);</w:t>
      </w:r>
    </w:p>
    <w:p w:rsidR="008B356F" w:rsidRPr="00F0362B" w:rsidRDefault="008B356F" w:rsidP="00CE07DA">
      <w:pPr>
        <w:ind w:leftChars="200" w:left="31680"/>
      </w:pPr>
      <w:r w:rsidRPr="00F0362B">
        <w:t xml:space="preserve">  if (ch=='#') T = NULL;</w:t>
      </w:r>
    </w:p>
    <w:p w:rsidR="008B356F" w:rsidRPr="00F0362B" w:rsidRDefault="008B356F" w:rsidP="00CE07DA">
      <w:pPr>
        <w:ind w:leftChars="200" w:left="31680"/>
      </w:pPr>
      <w:r w:rsidRPr="00F0362B">
        <w:t xml:space="preserve">  else {</w:t>
      </w:r>
    </w:p>
    <w:p w:rsidR="008B356F" w:rsidRPr="00F0362B" w:rsidRDefault="008B356F" w:rsidP="00CE07DA">
      <w:pPr>
        <w:ind w:leftChars="200" w:left="31680"/>
      </w:pPr>
      <w:r w:rsidRPr="00F0362B">
        <w:t xml:space="preserve">    if (!(T = (BiTNode *)malloc(sizeof(BiTNode)))) return ERROR;</w:t>
      </w:r>
    </w:p>
    <w:p w:rsidR="008B356F" w:rsidRPr="00F0362B" w:rsidRDefault="008B356F" w:rsidP="00CE07DA">
      <w:pPr>
        <w:ind w:leftChars="200" w:left="31680"/>
      </w:pPr>
      <w:r w:rsidRPr="00F0362B">
        <w:t xml:space="preserve">    T-&gt;data = ch;              // </w:t>
      </w:r>
      <w:r w:rsidRPr="00F0362B">
        <w:rPr>
          <w:rFonts w:hint="eastAsia"/>
        </w:rPr>
        <w:t>生成根结点</w:t>
      </w:r>
    </w:p>
    <w:p w:rsidR="008B356F" w:rsidRPr="00F0362B" w:rsidRDefault="008B356F" w:rsidP="00CE07DA">
      <w:pPr>
        <w:ind w:leftChars="200" w:left="31680"/>
      </w:pPr>
      <w:r w:rsidRPr="00F0362B">
        <w:t xml:space="preserve">    CreateBiTree(T-&gt;lchild);   // </w:t>
      </w:r>
      <w:r w:rsidRPr="00F0362B">
        <w:rPr>
          <w:rFonts w:hint="eastAsia"/>
        </w:rPr>
        <w:t>构造左子树</w:t>
      </w:r>
    </w:p>
    <w:p w:rsidR="008B356F" w:rsidRPr="00F0362B" w:rsidRDefault="008B356F" w:rsidP="00CE07DA">
      <w:pPr>
        <w:ind w:leftChars="200" w:left="31680"/>
      </w:pPr>
      <w:r w:rsidRPr="00F0362B">
        <w:t xml:space="preserve">    CreateBiTree(T-&gt;rchild);   // </w:t>
      </w:r>
      <w:r w:rsidRPr="00F0362B">
        <w:rPr>
          <w:rFonts w:hint="eastAsia"/>
        </w:rPr>
        <w:t>构造右子树</w:t>
      </w:r>
    </w:p>
    <w:p w:rsidR="008B356F" w:rsidRPr="00F0362B" w:rsidRDefault="008B356F" w:rsidP="00CE07DA">
      <w:pPr>
        <w:ind w:leftChars="171" w:left="31680"/>
      </w:pPr>
      <w:r w:rsidRPr="00F0362B">
        <w:t xml:space="preserve">  }</w:t>
      </w:r>
    </w:p>
    <w:p w:rsidR="008B356F" w:rsidRPr="00F0362B" w:rsidRDefault="008B356F" w:rsidP="00CE07DA">
      <w:pPr>
        <w:ind w:leftChars="171" w:left="31680"/>
      </w:pPr>
      <w:r w:rsidRPr="00F0362B">
        <w:t xml:space="preserve">  return T;</w:t>
      </w:r>
    </w:p>
    <w:p w:rsidR="008B356F" w:rsidRPr="00F0362B" w:rsidRDefault="008B356F" w:rsidP="00CE07DA">
      <w:pPr>
        <w:ind w:leftChars="171" w:left="31680"/>
      </w:pPr>
      <w:r w:rsidRPr="00F0362B">
        <w:t>} // CreateBiTree</w:t>
      </w:r>
    </w:p>
    <w:p w:rsidR="008B356F" w:rsidRPr="00F0362B" w:rsidRDefault="008B356F" w:rsidP="00CE07DA">
      <w:pPr>
        <w:ind w:leftChars="171" w:left="31680"/>
      </w:pPr>
    </w:p>
    <w:p w:rsidR="008B356F" w:rsidRPr="00F0362B" w:rsidRDefault="008B356F" w:rsidP="00CE07DA">
      <w:pPr>
        <w:ind w:leftChars="171" w:left="31680"/>
      </w:pPr>
    </w:p>
    <w:p w:rsidR="008B356F" w:rsidRPr="00F0362B" w:rsidRDefault="008B356F" w:rsidP="00CE07DA">
      <w:pPr>
        <w:ind w:leftChars="171" w:left="31680"/>
      </w:pPr>
      <w:r w:rsidRPr="00F0362B">
        <w:t xml:space="preserve">Status PrintElement( ElemType e ) {  // </w:t>
      </w:r>
      <w:r w:rsidRPr="00F0362B">
        <w:rPr>
          <w:rFonts w:hint="eastAsia"/>
        </w:rPr>
        <w:t>输出元素</w:t>
      </w:r>
      <w:r w:rsidRPr="00F0362B">
        <w:t>e</w:t>
      </w:r>
      <w:r w:rsidRPr="00F0362B">
        <w:rPr>
          <w:rFonts w:hint="eastAsia"/>
        </w:rPr>
        <w:t>的值</w:t>
      </w:r>
    </w:p>
    <w:p w:rsidR="008B356F" w:rsidRDefault="008B356F" w:rsidP="00CE07DA">
      <w:pPr>
        <w:ind w:leftChars="171" w:left="31680" w:firstLineChars="100" w:firstLine="31680"/>
      </w:pPr>
      <w:r w:rsidRPr="00F0362B">
        <w:t xml:space="preserve">printf("%c", e ); </w:t>
      </w:r>
    </w:p>
    <w:p w:rsidR="008B356F" w:rsidRPr="00F0362B" w:rsidRDefault="008B356F" w:rsidP="00CE07DA">
      <w:pPr>
        <w:ind w:leftChars="171" w:left="31680" w:firstLineChars="100" w:firstLine="31680"/>
      </w:pPr>
      <w:r w:rsidRPr="00F0362B">
        <w:t>return OK;</w:t>
      </w:r>
    </w:p>
    <w:p w:rsidR="008B356F" w:rsidRPr="00F0362B" w:rsidRDefault="008B356F" w:rsidP="00CE07DA">
      <w:pPr>
        <w:ind w:leftChars="171" w:left="31680"/>
      </w:pPr>
      <w:r w:rsidRPr="00F0362B">
        <w:t>}</w:t>
      </w:r>
      <w:r>
        <w:t>//</w:t>
      </w:r>
      <w:r w:rsidRPr="00A27B9A">
        <w:t xml:space="preserve"> </w:t>
      </w:r>
      <w:r w:rsidRPr="00F0362B">
        <w:t>PrintElement</w:t>
      </w:r>
    </w:p>
    <w:p w:rsidR="008B356F" w:rsidRPr="00F0362B" w:rsidRDefault="008B356F" w:rsidP="00CE07DA">
      <w:pPr>
        <w:ind w:leftChars="171" w:left="31680"/>
      </w:pPr>
    </w:p>
    <w:p w:rsidR="008B356F" w:rsidRPr="00F0362B" w:rsidRDefault="008B356F" w:rsidP="00CE07DA">
      <w:pPr>
        <w:ind w:leftChars="171" w:left="31680"/>
      </w:pPr>
    </w:p>
    <w:p w:rsidR="008B356F" w:rsidRPr="00F0362B" w:rsidRDefault="008B356F" w:rsidP="00CE07DA">
      <w:pPr>
        <w:ind w:leftChars="171" w:left="31680"/>
      </w:pPr>
      <w:r w:rsidRPr="00F0362B">
        <w:t>Status PreOrderTraverse( BiTree T, Status(*Visit)(ElemType) ) {</w:t>
      </w:r>
    </w:p>
    <w:p w:rsidR="008B356F" w:rsidRPr="00F0362B" w:rsidRDefault="008B356F" w:rsidP="00CE07DA">
      <w:pPr>
        <w:ind w:leftChars="171" w:left="31680"/>
      </w:pPr>
      <w:r w:rsidRPr="00F0362B">
        <w:t xml:space="preserve">   // </w:t>
      </w:r>
      <w:r w:rsidRPr="00F0362B">
        <w:rPr>
          <w:rFonts w:hint="eastAsia"/>
        </w:rPr>
        <w:t>算法</w:t>
      </w:r>
      <w:r w:rsidRPr="00F0362B">
        <w:t>6.1</w:t>
      </w:r>
    </w:p>
    <w:p w:rsidR="008B356F" w:rsidRPr="00F0362B" w:rsidRDefault="008B356F" w:rsidP="00CE07DA">
      <w:pPr>
        <w:ind w:leftChars="171" w:left="31680"/>
      </w:pPr>
      <w:r w:rsidRPr="00F0362B">
        <w:t xml:space="preserve">   // </w:t>
      </w:r>
      <w:r w:rsidRPr="00F0362B">
        <w:rPr>
          <w:rFonts w:hint="eastAsia"/>
        </w:rPr>
        <w:t>采用二叉链表存储结构，</w:t>
      </w:r>
      <w:r w:rsidRPr="00F0362B">
        <w:t>Visit</w:t>
      </w:r>
      <w:r w:rsidRPr="00F0362B">
        <w:rPr>
          <w:rFonts w:hint="eastAsia"/>
        </w:rPr>
        <w:t>是对数据元素操作的应用函数，</w:t>
      </w:r>
    </w:p>
    <w:p w:rsidR="008B356F" w:rsidRPr="00F0362B" w:rsidRDefault="008B356F" w:rsidP="00CE07DA">
      <w:pPr>
        <w:ind w:leftChars="171" w:left="31680"/>
      </w:pPr>
      <w:r w:rsidRPr="00F0362B">
        <w:t xml:space="preserve">   // </w:t>
      </w:r>
      <w:r w:rsidRPr="00F0362B">
        <w:rPr>
          <w:rFonts w:hint="eastAsia"/>
        </w:rPr>
        <w:t>先序遍历二叉树</w:t>
      </w:r>
      <w:r w:rsidRPr="00F0362B">
        <w:t>T</w:t>
      </w:r>
      <w:r w:rsidRPr="00F0362B">
        <w:rPr>
          <w:rFonts w:hint="eastAsia"/>
        </w:rPr>
        <w:t>的递归算法，对每个数据元素调用函数</w:t>
      </w:r>
      <w:r w:rsidRPr="00F0362B">
        <w:t>Visit</w:t>
      </w:r>
      <w:r w:rsidRPr="00F0362B">
        <w:rPr>
          <w:rFonts w:hint="eastAsia"/>
        </w:rPr>
        <w:t>。</w:t>
      </w:r>
    </w:p>
    <w:p w:rsidR="008B356F" w:rsidRPr="00F0362B" w:rsidRDefault="008B356F" w:rsidP="00CE07DA">
      <w:pPr>
        <w:ind w:leftChars="171" w:left="31680"/>
      </w:pPr>
      <w:r w:rsidRPr="00F0362B">
        <w:t xml:space="preserve">   // </w:t>
      </w:r>
      <w:r w:rsidRPr="00F0362B">
        <w:rPr>
          <w:rFonts w:hint="eastAsia"/>
        </w:rPr>
        <w:t>最简单的</w:t>
      </w:r>
      <w:r w:rsidRPr="00F0362B">
        <w:t>Visit</w:t>
      </w:r>
      <w:r w:rsidRPr="00F0362B">
        <w:rPr>
          <w:rFonts w:hint="eastAsia"/>
        </w:rPr>
        <w:t>函数是：</w:t>
      </w:r>
    </w:p>
    <w:p w:rsidR="008B356F" w:rsidRPr="00F0362B" w:rsidRDefault="008B356F" w:rsidP="00CE07DA">
      <w:pPr>
        <w:ind w:leftChars="171" w:left="31680"/>
      </w:pPr>
      <w:r w:rsidRPr="00F0362B">
        <w:t xml:space="preserve">   //     Status PrintElement( ElemType e ) {  // </w:t>
      </w:r>
      <w:r w:rsidRPr="00F0362B">
        <w:rPr>
          <w:rFonts w:hint="eastAsia"/>
        </w:rPr>
        <w:t>输出元素</w:t>
      </w:r>
      <w:r w:rsidRPr="00F0362B">
        <w:t>e</w:t>
      </w:r>
      <w:r w:rsidRPr="00F0362B">
        <w:rPr>
          <w:rFonts w:hint="eastAsia"/>
        </w:rPr>
        <w:t>的值</w:t>
      </w:r>
    </w:p>
    <w:p w:rsidR="008B356F" w:rsidRPr="00F0362B" w:rsidRDefault="008B356F" w:rsidP="00CE07DA">
      <w:pPr>
        <w:ind w:leftChars="171" w:left="31680"/>
      </w:pPr>
      <w:r w:rsidRPr="00F0362B">
        <w:t xml:space="preserve">   //        printf( e );  // </w:t>
      </w:r>
      <w:r w:rsidRPr="00F0362B">
        <w:rPr>
          <w:rFonts w:hint="eastAsia"/>
        </w:rPr>
        <w:t>实用时，加上格式串</w:t>
      </w:r>
    </w:p>
    <w:p w:rsidR="008B356F" w:rsidRPr="00F0362B" w:rsidRDefault="008B356F" w:rsidP="00CE07DA">
      <w:pPr>
        <w:ind w:leftChars="171" w:left="31680"/>
      </w:pPr>
      <w:r w:rsidRPr="00F0362B">
        <w:t xml:space="preserve">   //        return OK;</w:t>
      </w:r>
    </w:p>
    <w:p w:rsidR="008B356F" w:rsidRPr="00F0362B" w:rsidRDefault="008B356F" w:rsidP="00CE07DA">
      <w:pPr>
        <w:ind w:leftChars="171" w:left="31680"/>
      </w:pPr>
      <w:r w:rsidRPr="00F0362B">
        <w:t xml:space="preserve">   //     }</w:t>
      </w:r>
    </w:p>
    <w:p w:rsidR="008B356F" w:rsidRPr="00F0362B" w:rsidRDefault="008B356F" w:rsidP="00CE07DA">
      <w:pPr>
        <w:ind w:leftChars="171" w:left="31680"/>
      </w:pPr>
      <w:r w:rsidRPr="00F0362B">
        <w:t xml:space="preserve">   // </w:t>
      </w:r>
      <w:r w:rsidRPr="00F0362B">
        <w:rPr>
          <w:rFonts w:hint="eastAsia"/>
        </w:rPr>
        <w:t>调用实例：</w:t>
      </w:r>
      <w:r w:rsidRPr="00F0362B">
        <w:t>PreOrderTraverse(T, PrintElement);</w:t>
      </w:r>
    </w:p>
    <w:p w:rsidR="008B356F" w:rsidRPr="00F0362B" w:rsidRDefault="008B356F" w:rsidP="00CE07DA">
      <w:pPr>
        <w:ind w:leftChars="171" w:left="31680"/>
      </w:pPr>
      <w:r w:rsidRPr="00F0362B">
        <w:t xml:space="preserve">   if (T) {</w:t>
      </w:r>
    </w:p>
    <w:p w:rsidR="008B356F" w:rsidRPr="00F0362B" w:rsidRDefault="008B356F" w:rsidP="00CE07DA">
      <w:pPr>
        <w:ind w:leftChars="171" w:left="31680"/>
      </w:pPr>
      <w:r w:rsidRPr="00F0362B">
        <w:t xml:space="preserve">      if (Visit(T-&gt;data))</w:t>
      </w:r>
    </w:p>
    <w:p w:rsidR="008B356F" w:rsidRPr="00F0362B" w:rsidRDefault="008B356F" w:rsidP="00CE07DA">
      <w:pPr>
        <w:ind w:leftChars="171" w:left="31680"/>
      </w:pPr>
      <w:r w:rsidRPr="00F0362B">
        <w:t xml:space="preserve">         if (PreOrderTraverse(T-&gt;lchild, Visit))</w:t>
      </w:r>
    </w:p>
    <w:p w:rsidR="008B356F" w:rsidRPr="00F0362B" w:rsidRDefault="008B356F" w:rsidP="00CE07DA">
      <w:pPr>
        <w:ind w:leftChars="171" w:left="31680"/>
      </w:pPr>
      <w:r w:rsidRPr="00F0362B">
        <w:t xml:space="preserve">            if (PreOrderTraverse(T-&gt;rchild, Visit)) return OK;</w:t>
      </w:r>
    </w:p>
    <w:p w:rsidR="008B356F" w:rsidRPr="00F0362B" w:rsidRDefault="008B356F" w:rsidP="00CE07DA">
      <w:pPr>
        <w:ind w:leftChars="171" w:left="31680"/>
      </w:pPr>
      <w:r w:rsidRPr="00F0362B">
        <w:t xml:space="preserve">      return ERROR;</w:t>
      </w:r>
    </w:p>
    <w:p w:rsidR="008B356F" w:rsidRPr="00F0362B" w:rsidRDefault="008B356F" w:rsidP="00CE07DA">
      <w:pPr>
        <w:ind w:leftChars="171" w:left="31680"/>
      </w:pPr>
      <w:r w:rsidRPr="00F0362B">
        <w:t xml:space="preserve">   } else return OK;</w:t>
      </w:r>
    </w:p>
    <w:p w:rsidR="008B356F" w:rsidRPr="00F0362B" w:rsidRDefault="008B356F" w:rsidP="00CE07DA">
      <w:pPr>
        <w:ind w:leftChars="171" w:left="31680"/>
      </w:pPr>
      <w:r w:rsidRPr="00F0362B">
        <w:t>} // PreOrderTraverse</w:t>
      </w:r>
    </w:p>
    <w:p w:rsidR="008B356F" w:rsidRPr="00F0362B" w:rsidRDefault="008B356F" w:rsidP="00CE07DA">
      <w:pPr>
        <w:ind w:leftChars="171" w:left="31680"/>
      </w:pPr>
    </w:p>
    <w:p w:rsidR="008B356F" w:rsidRPr="00F0362B" w:rsidRDefault="008B356F" w:rsidP="00CE07DA">
      <w:pPr>
        <w:ind w:leftChars="171" w:left="31680"/>
      </w:pPr>
      <w:r w:rsidRPr="00F0362B">
        <w:t>Status InOrderTraverse( BiTree T, Status(*Visit)(ElemType) ) {</w:t>
      </w:r>
    </w:p>
    <w:p w:rsidR="008B356F" w:rsidRPr="00F0362B" w:rsidRDefault="008B356F" w:rsidP="00CE07DA">
      <w:pPr>
        <w:ind w:leftChars="171" w:left="31680"/>
      </w:pPr>
      <w:r w:rsidRPr="00F0362B">
        <w:t xml:space="preserve">     // </w:t>
      </w:r>
      <w:r w:rsidRPr="00F0362B">
        <w:rPr>
          <w:rFonts w:hint="eastAsia"/>
        </w:rPr>
        <w:t>中序遍历二叉树</w:t>
      </w:r>
      <w:r w:rsidRPr="00F0362B">
        <w:t>T</w:t>
      </w:r>
      <w:r w:rsidRPr="00F0362B">
        <w:rPr>
          <w:rFonts w:hint="eastAsia"/>
        </w:rPr>
        <w:t>的递归算法，对每个数据元素调用函数</w:t>
      </w:r>
      <w:r w:rsidRPr="00F0362B">
        <w:t>Visit</w:t>
      </w:r>
      <w:r w:rsidRPr="00F0362B">
        <w:rPr>
          <w:rFonts w:hint="eastAsia"/>
        </w:rPr>
        <w:t>。</w:t>
      </w:r>
    </w:p>
    <w:p w:rsidR="008B356F" w:rsidRPr="00F0362B" w:rsidRDefault="008B356F" w:rsidP="00CE07DA">
      <w:pPr>
        <w:ind w:leftChars="171" w:left="31680"/>
      </w:pPr>
      <w:r w:rsidRPr="00F0362B">
        <w:t xml:space="preserve">  </w:t>
      </w:r>
    </w:p>
    <w:p w:rsidR="008B356F" w:rsidRPr="00F0362B" w:rsidRDefault="008B356F" w:rsidP="00CE07DA">
      <w:pPr>
        <w:ind w:leftChars="171" w:left="31680"/>
      </w:pPr>
      <w:r w:rsidRPr="00F0362B">
        <w:t xml:space="preserve">   if (T) {</w:t>
      </w:r>
    </w:p>
    <w:p w:rsidR="008B356F" w:rsidRPr="00F0362B" w:rsidRDefault="008B356F" w:rsidP="00CE07DA">
      <w:pPr>
        <w:ind w:leftChars="171" w:left="31680"/>
      </w:pPr>
      <w:r w:rsidRPr="00F0362B">
        <w:t xml:space="preserve">      if (InOrderTraverse(T-&gt;lchild, Visit))</w:t>
      </w:r>
    </w:p>
    <w:p w:rsidR="008B356F" w:rsidRPr="00F0362B" w:rsidRDefault="008B356F" w:rsidP="00CE07DA">
      <w:pPr>
        <w:ind w:leftChars="171" w:left="31680"/>
      </w:pPr>
      <w:r w:rsidRPr="00F0362B">
        <w:t xml:space="preserve">         if  (Visit(T-&gt;data))</w:t>
      </w:r>
    </w:p>
    <w:p w:rsidR="008B356F" w:rsidRPr="00F0362B" w:rsidRDefault="008B356F" w:rsidP="00CE07DA">
      <w:pPr>
        <w:ind w:leftChars="171" w:left="31680"/>
      </w:pPr>
      <w:r w:rsidRPr="00F0362B">
        <w:t xml:space="preserve">              if (InOrderTraverse(T-&gt;rchild, Visit)) return OK;</w:t>
      </w:r>
    </w:p>
    <w:p w:rsidR="008B356F" w:rsidRPr="00F0362B" w:rsidRDefault="008B356F" w:rsidP="00CE07DA">
      <w:pPr>
        <w:ind w:leftChars="171" w:left="31680"/>
      </w:pPr>
      <w:r w:rsidRPr="00F0362B">
        <w:t xml:space="preserve">      return ERROR;</w:t>
      </w:r>
    </w:p>
    <w:p w:rsidR="008B356F" w:rsidRPr="00F0362B" w:rsidRDefault="008B356F" w:rsidP="00CE07DA">
      <w:pPr>
        <w:ind w:leftChars="171" w:left="31680"/>
      </w:pPr>
      <w:r w:rsidRPr="00F0362B">
        <w:t xml:space="preserve">   } else return OK;</w:t>
      </w:r>
    </w:p>
    <w:p w:rsidR="008B356F" w:rsidRPr="00F0362B" w:rsidRDefault="008B356F" w:rsidP="00CE07DA">
      <w:pPr>
        <w:ind w:leftChars="171" w:left="31680"/>
      </w:pPr>
      <w:r w:rsidRPr="00F0362B">
        <w:t>} // InOrderTraverse</w:t>
      </w:r>
    </w:p>
    <w:p w:rsidR="008B356F" w:rsidRPr="00F0362B" w:rsidRDefault="008B356F" w:rsidP="00CE07DA">
      <w:pPr>
        <w:ind w:leftChars="171" w:left="31680"/>
      </w:pPr>
    </w:p>
    <w:p w:rsidR="008B356F" w:rsidRPr="00F0362B" w:rsidRDefault="008B356F" w:rsidP="00CE07DA">
      <w:pPr>
        <w:ind w:leftChars="171" w:left="31680"/>
      </w:pPr>
      <w:r w:rsidRPr="00F0362B">
        <w:t>Status PostOrderTraverse( BiTree T, Status(*Visit)(ElemType) ) {</w:t>
      </w:r>
    </w:p>
    <w:p w:rsidR="008B356F" w:rsidRPr="00F0362B" w:rsidRDefault="008B356F" w:rsidP="00CE07DA">
      <w:pPr>
        <w:ind w:leftChars="171" w:left="31680"/>
      </w:pPr>
      <w:r w:rsidRPr="00F0362B">
        <w:t xml:space="preserve">     // </w:t>
      </w:r>
      <w:r w:rsidRPr="00F0362B">
        <w:rPr>
          <w:rFonts w:hint="eastAsia"/>
        </w:rPr>
        <w:t>中序遍历二叉树</w:t>
      </w:r>
      <w:r w:rsidRPr="00F0362B">
        <w:t>T</w:t>
      </w:r>
      <w:r w:rsidRPr="00F0362B">
        <w:rPr>
          <w:rFonts w:hint="eastAsia"/>
        </w:rPr>
        <w:t>的递归算法，对每个数据元素调用函数</w:t>
      </w:r>
      <w:r w:rsidRPr="00F0362B">
        <w:t>Visit</w:t>
      </w:r>
      <w:r w:rsidRPr="00F0362B">
        <w:rPr>
          <w:rFonts w:hint="eastAsia"/>
        </w:rPr>
        <w:t>。</w:t>
      </w:r>
    </w:p>
    <w:p w:rsidR="008B356F" w:rsidRPr="00F0362B" w:rsidRDefault="008B356F" w:rsidP="00CE07DA">
      <w:pPr>
        <w:ind w:leftChars="171" w:left="31680"/>
      </w:pPr>
      <w:r w:rsidRPr="00F0362B">
        <w:t xml:space="preserve">  </w:t>
      </w:r>
    </w:p>
    <w:p w:rsidR="008B356F" w:rsidRPr="00F0362B" w:rsidRDefault="008B356F" w:rsidP="00CE07DA">
      <w:pPr>
        <w:ind w:leftChars="171" w:left="31680"/>
      </w:pPr>
      <w:r w:rsidRPr="00F0362B">
        <w:t xml:space="preserve">   if (T) {</w:t>
      </w:r>
    </w:p>
    <w:p w:rsidR="008B356F" w:rsidRPr="00F0362B" w:rsidRDefault="008B356F" w:rsidP="00CE07DA">
      <w:pPr>
        <w:ind w:leftChars="171" w:left="31680"/>
      </w:pPr>
      <w:r w:rsidRPr="00F0362B">
        <w:t xml:space="preserve">      if (PostOrderTraverse(T-&gt;lchild, Visit))</w:t>
      </w:r>
    </w:p>
    <w:p w:rsidR="008B356F" w:rsidRPr="00F0362B" w:rsidRDefault="008B356F" w:rsidP="00CE07DA">
      <w:pPr>
        <w:ind w:leftChars="171" w:left="31680"/>
      </w:pPr>
      <w:r w:rsidRPr="00F0362B">
        <w:t xml:space="preserve">         if (PostOrderTraverse(T-&gt;rchild, Visit))</w:t>
      </w:r>
    </w:p>
    <w:p w:rsidR="008B356F" w:rsidRPr="00F0362B" w:rsidRDefault="008B356F" w:rsidP="00CE07DA">
      <w:pPr>
        <w:ind w:leftChars="200" w:left="31680"/>
      </w:pPr>
      <w:r w:rsidRPr="00F0362B">
        <w:tab/>
      </w:r>
      <w:r w:rsidRPr="00F0362B">
        <w:tab/>
      </w:r>
      <w:r w:rsidRPr="00F0362B">
        <w:tab/>
        <w:t xml:space="preserve">  if  (Visit(T-&gt;data)) return OK;</w:t>
      </w:r>
    </w:p>
    <w:p w:rsidR="008B356F" w:rsidRPr="00F0362B" w:rsidRDefault="008B356F" w:rsidP="00CE07DA">
      <w:pPr>
        <w:ind w:leftChars="200" w:left="31680"/>
      </w:pPr>
      <w:r w:rsidRPr="00F0362B">
        <w:t xml:space="preserve">      return ERROR;</w:t>
      </w:r>
    </w:p>
    <w:p w:rsidR="008B356F" w:rsidRPr="00F0362B" w:rsidRDefault="008B356F" w:rsidP="00CE07DA">
      <w:pPr>
        <w:ind w:leftChars="200" w:left="31680"/>
      </w:pPr>
      <w:r w:rsidRPr="00F0362B">
        <w:t xml:space="preserve">   } else return OK;</w:t>
      </w:r>
    </w:p>
    <w:p w:rsidR="008B356F" w:rsidRPr="00F0362B" w:rsidRDefault="008B356F" w:rsidP="00CE07DA">
      <w:pPr>
        <w:ind w:leftChars="200" w:left="31680"/>
      </w:pPr>
      <w:r w:rsidRPr="00F0362B">
        <w:t>} // PostOrderTraverse</w:t>
      </w:r>
    </w:p>
    <w:p w:rsidR="008B356F" w:rsidRPr="00F0362B" w:rsidRDefault="008B356F" w:rsidP="00CE07DA">
      <w:pPr>
        <w:ind w:leftChars="200" w:left="31680"/>
      </w:pPr>
    </w:p>
    <w:p w:rsidR="008B356F" w:rsidRPr="00F0362B" w:rsidRDefault="008B356F" w:rsidP="00CE07DA">
      <w:pPr>
        <w:ind w:leftChars="200" w:left="31680"/>
      </w:pPr>
    </w:p>
    <w:p w:rsidR="008B356F" w:rsidRPr="00F0362B" w:rsidRDefault="008B356F" w:rsidP="00CE07DA">
      <w:pPr>
        <w:ind w:leftChars="200" w:left="31680"/>
      </w:pPr>
    </w:p>
    <w:p w:rsidR="008B356F" w:rsidRPr="00F0362B" w:rsidRDefault="008B356F" w:rsidP="00CE07DA">
      <w:pPr>
        <w:ind w:leftChars="200" w:left="31680"/>
      </w:pPr>
      <w:r w:rsidRPr="00F0362B">
        <w:t>void main()   //</w:t>
      </w:r>
      <w:r w:rsidRPr="00F0362B">
        <w:rPr>
          <w:rFonts w:hint="eastAsia"/>
        </w:rPr>
        <w:t>主函数</w:t>
      </w:r>
    </w:p>
    <w:p w:rsidR="008B356F" w:rsidRPr="00F0362B" w:rsidRDefault="008B356F" w:rsidP="00CE07DA">
      <w:pPr>
        <w:ind w:leftChars="200" w:left="31680"/>
      </w:pPr>
      <w:r w:rsidRPr="00F0362B">
        <w:t>{</w:t>
      </w:r>
    </w:p>
    <w:p w:rsidR="008B356F" w:rsidRPr="00F0362B" w:rsidRDefault="008B356F" w:rsidP="00CE07DA">
      <w:pPr>
        <w:ind w:leftChars="200" w:left="31680"/>
      </w:pPr>
      <w:r w:rsidRPr="00F0362B">
        <w:t xml:space="preserve">  </w:t>
      </w:r>
      <w:r w:rsidRPr="00F0362B">
        <w:rPr>
          <w:u w:val="single"/>
        </w:rPr>
        <w:t xml:space="preserve">                    </w:t>
      </w:r>
      <w:r w:rsidRPr="00F0362B">
        <w:t>//</w:t>
      </w:r>
      <w:r w:rsidRPr="00F0362B">
        <w:rPr>
          <w:rFonts w:hint="eastAsia"/>
        </w:rPr>
        <w:t>补充代码</w:t>
      </w:r>
    </w:p>
    <w:p w:rsidR="008B356F" w:rsidRPr="00F0362B" w:rsidRDefault="008B356F" w:rsidP="00CE07DA">
      <w:pPr>
        <w:ind w:leftChars="200" w:left="31680"/>
      </w:pPr>
      <w:r w:rsidRPr="00F0362B">
        <w:t xml:space="preserve"> }//main</w:t>
      </w:r>
    </w:p>
    <w:p w:rsidR="008B356F" w:rsidRDefault="008B356F" w:rsidP="00CE07DA">
      <w:pPr>
        <w:ind w:leftChars="200" w:left="31680"/>
        <w:rPr>
          <w:szCs w:val="21"/>
        </w:rPr>
      </w:pPr>
    </w:p>
    <w:p w:rsidR="008B356F" w:rsidRDefault="008B356F" w:rsidP="00CE07DA">
      <w:pPr>
        <w:ind w:leftChars="171" w:left="31680"/>
        <w:rPr>
          <w:b/>
          <w:szCs w:val="21"/>
        </w:rPr>
      </w:pPr>
      <w:r w:rsidRPr="003D71A6">
        <w:rPr>
          <w:rFonts w:hint="eastAsia"/>
          <w:b/>
          <w:szCs w:val="21"/>
        </w:rPr>
        <w:t>测试</w:t>
      </w:r>
      <w:r>
        <w:rPr>
          <w:rFonts w:hint="eastAsia"/>
          <w:b/>
          <w:szCs w:val="21"/>
        </w:rPr>
        <w:t>样例</w:t>
      </w:r>
      <w:r w:rsidRPr="003D71A6">
        <w:rPr>
          <w:rFonts w:hint="eastAsia"/>
          <w:b/>
          <w:szCs w:val="21"/>
        </w:rPr>
        <w:t>格式说明：</w:t>
      </w:r>
    </w:p>
    <w:p w:rsidR="008B356F" w:rsidRDefault="008B356F" w:rsidP="00CE07DA">
      <w:pPr>
        <w:ind w:leftChars="171" w:left="31680"/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键盘输入</w:t>
      </w:r>
      <w:r>
        <w:rPr>
          <w:szCs w:val="21"/>
        </w:rPr>
        <w:t>]</w:t>
      </w:r>
    </w:p>
    <w:p w:rsidR="008B356F" w:rsidRDefault="008B356F" w:rsidP="00CE07DA">
      <w:pPr>
        <w:ind w:leftChars="171" w:left="31680"/>
        <w:rPr>
          <w:szCs w:val="21"/>
        </w:rPr>
      </w:pPr>
      <w:r>
        <w:rPr>
          <w:rFonts w:hint="eastAsia"/>
          <w:szCs w:val="21"/>
        </w:rPr>
        <w:t>第一行：输入一棵二叉树的先序遍历序列</w:t>
      </w:r>
    </w:p>
    <w:p w:rsidR="008B356F" w:rsidRPr="003D71A6" w:rsidRDefault="008B356F" w:rsidP="00CE07DA">
      <w:pPr>
        <w:ind w:leftChars="171" w:left="31680"/>
        <w:rPr>
          <w:szCs w:val="21"/>
        </w:rPr>
      </w:pPr>
      <w:r>
        <w:rPr>
          <w:szCs w:val="21"/>
        </w:rPr>
        <w:t>[</w:t>
      </w:r>
      <w:r w:rsidRPr="003D71A6">
        <w:rPr>
          <w:rFonts w:hint="eastAsia"/>
          <w:szCs w:val="21"/>
        </w:rPr>
        <w:t>正确输出］</w:t>
      </w:r>
    </w:p>
    <w:p w:rsidR="008B356F" w:rsidRDefault="008B356F" w:rsidP="00CE07DA">
      <w:pPr>
        <w:ind w:leftChars="171" w:left="31680"/>
        <w:rPr>
          <w:szCs w:val="21"/>
        </w:rPr>
      </w:pPr>
      <w:r w:rsidRPr="003D71A6">
        <w:rPr>
          <w:rFonts w:hint="eastAsia"/>
          <w:szCs w:val="21"/>
        </w:rPr>
        <w:t>第一行：</w:t>
      </w:r>
      <w:r>
        <w:rPr>
          <w:rFonts w:hint="eastAsia"/>
          <w:szCs w:val="21"/>
        </w:rPr>
        <w:t>二叉树的先序遍历序列</w:t>
      </w:r>
    </w:p>
    <w:p w:rsidR="008B356F" w:rsidRDefault="008B356F" w:rsidP="00CE07DA">
      <w:pPr>
        <w:ind w:leftChars="171" w:left="31680"/>
        <w:rPr>
          <w:szCs w:val="21"/>
        </w:rPr>
      </w:pPr>
      <w:r w:rsidRPr="003D71A6">
        <w:rPr>
          <w:rFonts w:hint="eastAsia"/>
          <w:szCs w:val="21"/>
        </w:rPr>
        <w:t>第</w:t>
      </w:r>
      <w:r>
        <w:rPr>
          <w:rFonts w:hint="eastAsia"/>
          <w:szCs w:val="21"/>
        </w:rPr>
        <w:t>二</w:t>
      </w:r>
      <w:r w:rsidRPr="003D71A6">
        <w:rPr>
          <w:rFonts w:hint="eastAsia"/>
          <w:szCs w:val="21"/>
        </w:rPr>
        <w:t>行：</w:t>
      </w:r>
      <w:r>
        <w:rPr>
          <w:rFonts w:hint="eastAsia"/>
          <w:szCs w:val="21"/>
        </w:rPr>
        <w:t>二叉树的中序遍历序列</w:t>
      </w:r>
    </w:p>
    <w:p w:rsidR="008B356F" w:rsidRDefault="008B356F" w:rsidP="00CE07DA">
      <w:pPr>
        <w:ind w:leftChars="171" w:left="31680"/>
        <w:rPr>
          <w:szCs w:val="21"/>
        </w:rPr>
      </w:pPr>
      <w:r>
        <w:rPr>
          <w:rFonts w:hint="eastAsia"/>
          <w:szCs w:val="21"/>
        </w:rPr>
        <w:t>第三</w:t>
      </w:r>
      <w:r w:rsidRPr="003D71A6">
        <w:rPr>
          <w:rFonts w:hint="eastAsia"/>
          <w:szCs w:val="21"/>
        </w:rPr>
        <w:t>行：</w:t>
      </w:r>
      <w:r>
        <w:rPr>
          <w:rFonts w:hint="eastAsia"/>
          <w:szCs w:val="21"/>
        </w:rPr>
        <w:t>二叉树的后序遍历序列</w:t>
      </w:r>
    </w:p>
    <w:p w:rsidR="008B356F" w:rsidRDefault="008B356F" w:rsidP="00CE07DA">
      <w:pPr>
        <w:ind w:leftChars="171" w:left="31680"/>
        <w:rPr>
          <w:szCs w:val="21"/>
        </w:rPr>
      </w:pPr>
    </w:p>
    <w:p w:rsidR="008B356F" w:rsidRDefault="008B356F" w:rsidP="00CE07DA">
      <w:pPr>
        <w:ind w:leftChars="171" w:left="31680"/>
        <w:rPr>
          <w:szCs w:val="21"/>
        </w:rPr>
        <w:sectPr w:rsidR="008B356F" w:rsidSect="005E76EC">
          <w:pgSz w:w="11906" w:h="16838"/>
          <w:pgMar w:top="1134" w:right="851" w:bottom="1134" w:left="851" w:header="851" w:footer="992" w:gutter="567"/>
          <w:cols w:space="425"/>
          <w:docGrid w:type="lines" w:linePitch="312"/>
        </w:sectPr>
      </w:pPr>
      <w:r w:rsidRPr="003D71A6">
        <w:rPr>
          <w:rFonts w:hint="eastAsia"/>
          <w:b/>
          <w:szCs w:val="21"/>
        </w:rPr>
        <w:t>测试</w:t>
      </w:r>
      <w:r>
        <w:rPr>
          <w:rFonts w:hint="eastAsia"/>
          <w:b/>
          <w:szCs w:val="21"/>
        </w:rPr>
        <w:t>样例</w:t>
      </w:r>
      <w:r w:rsidRPr="003D71A6">
        <w:rPr>
          <w:rFonts w:hint="eastAsia"/>
          <w:b/>
          <w:szCs w:val="21"/>
        </w:rPr>
        <w:t>：</w:t>
      </w:r>
    </w:p>
    <w:p w:rsidR="008B356F" w:rsidRDefault="008B356F" w:rsidP="00CE07DA">
      <w:pPr>
        <w:ind w:firstLineChars="171" w:firstLine="31680"/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第一组自测数据</w:t>
      </w:r>
      <w:r>
        <w:rPr>
          <w:szCs w:val="21"/>
        </w:rPr>
        <w:t>]</w:t>
      </w:r>
    </w:p>
    <w:p w:rsidR="008B356F" w:rsidRDefault="008B356F" w:rsidP="00CE07DA">
      <w:pPr>
        <w:ind w:firstLineChars="171" w:firstLine="31680"/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键盘输入</w:t>
      </w:r>
      <w:r>
        <w:rPr>
          <w:szCs w:val="21"/>
        </w:rPr>
        <w:t>]</w:t>
      </w:r>
    </w:p>
    <w:p w:rsidR="008B356F" w:rsidRDefault="008B356F" w:rsidP="00CE07DA">
      <w:pPr>
        <w:ind w:firstLineChars="171" w:firstLine="31680"/>
        <w:rPr>
          <w:szCs w:val="21"/>
        </w:rPr>
      </w:pPr>
      <w:r>
        <w:rPr>
          <w:szCs w:val="21"/>
        </w:rPr>
        <w:t>ABC####</w:t>
      </w:r>
      <w:r>
        <w:rPr>
          <w:rFonts w:hint="eastAsia"/>
          <w:szCs w:val="21"/>
        </w:rPr>
        <w:t>↙</w:t>
      </w:r>
    </w:p>
    <w:p w:rsidR="008B356F" w:rsidRDefault="008B356F" w:rsidP="00CE07DA">
      <w:pPr>
        <w:ind w:firstLineChars="171" w:firstLine="31680"/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正确输出</w:t>
      </w:r>
      <w:r>
        <w:rPr>
          <w:szCs w:val="21"/>
        </w:rPr>
        <w:t>]</w:t>
      </w:r>
    </w:p>
    <w:p w:rsidR="008B356F" w:rsidRDefault="008B356F" w:rsidP="00CE07DA">
      <w:pPr>
        <w:ind w:firstLineChars="171" w:firstLine="31680"/>
        <w:rPr>
          <w:szCs w:val="21"/>
        </w:rPr>
      </w:pPr>
      <w:r>
        <w:rPr>
          <w:szCs w:val="21"/>
        </w:rPr>
        <w:t>ABC</w:t>
      </w:r>
    </w:p>
    <w:p w:rsidR="008B356F" w:rsidRDefault="008B356F" w:rsidP="00CE07DA">
      <w:pPr>
        <w:ind w:firstLineChars="171" w:firstLine="31680"/>
        <w:rPr>
          <w:szCs w:val="21"/>
        </w:rPr>
      </w:pPr>
      <w:r>
        <w:rPr>
          <w:szCs w:val="21"/>
        </w:rPr>
        <w:t>BAC   //CBA</w:t>
      </w:r>
      <w:r>
        <w:rPr>
          <w:rFonts w:hint="eastAsia"/>
          <w:szCs w:val="21"/>
        </w:rPr>
        <w:t>才对</w:t>
      </w:r>
    </w:p>
    <w:p w:rsidR="008B356F" w:rsidRDefault="008B356F" w:rsidP="00CE07DA">
      <w:pPr>
        <w:ind w:firstLineChars="171" w:firstLine="31680"/>
        <w:rPr>
          <w:szCs w:val="21"/>
        </w:rPr>
      </w:pPr>
      <w:r>
        <w:rPr>
          <w:szCs w:val="21"/>
        </w:rPr>
        <w:t>BCA   //CBA</w:t>
      </w:r>
      <w:r>
        <w:rPr>
          <w:rFonts w:hint="eastAsia"/>
          <w:szCs w:val="21"/>
        </w:rPr>
        <w:t>才对</w:t>
      </w:r>
    </w:p>
    <w:p w:rsidR="008B356F" w:rsidRDefault="008B356F" w:rsidP="00F706AA">
      <w:pPr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第二组自测数据</w:t>
      </w:r>
      <w:r>
        <w:rPr>
          <w:szCs w:val="21"/>
        </w:rPr>
        <w:t>]</w:t>
      </w:r>
    </w:p>
    <w:p w:rsidR="008B356F" w:rsidRDefault="008B356F" w:rsidP="00F706AA">
      <w:pPr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键盘输入</w:t>
      </w:r>
      <w:r>
        <w:rPr>
          <w:szCs w:val="21"/>
        </w:rPr>
        <w:t>]</w:t>
      </w:r>
    </w:p>
    <w:p w:rsidR="008B356F" w:rsidRDefault="008B356F" w:rsidP="00F706AA">
      <w:pPr>
        <w:rPr>
          <w:szCs w:val="21"/>
        </w:rPr>
      </w:pPr>
      <w:r>
        <w:rPr>
          <w:szCs w:val="21"/>
        </w:rPr>
        <w:t>ABD#E##FG###C#H##</w:t>
      </w:r>
      <w:r>
        <w:rPr>
          <w:rFonts w:hint="eastAsia"/>
          <w:szCs w:val="21"/>
        </w:rPr>
        <w:t>↙</w:t>
      </w:r>
    </w:p>
    <w:p w:rsidR="008B356F" w:rsidRDefault="008B356F" w:rsidP="00F706AA">
      <w:pPr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正确输出</w:t>
      </w:r>
      <w:r>
        <w:rPr>
          <w:szCs w:val="21"/>
        </w:rPr>
        <w:t>]</w:t>
      </w:r>
    </w:p>
    <w:p w:rsidR="008B356F" w:rsidRDefault="008B356F" w:rsidP="00F706AA">
      <w:pPr>
        <w:rPr>
          <w:szCs w:val="21"/>
        </w:rPr>
      </w:pPr>
      <w:r>
        <w:rPr>
          <w:szCs w:val="21"/>
        </w:rPr>
        <w:t>ABDEFGCH</w:t>
      </w:r>
    </w:p>
    <w:p w:rsidR="008B356F" w:rsidRDefault="008B356F" w:rsidP="00F706AA">
      <w:pPr>
        <w:rPr>
          <w:szCs w:val="21"/>
        </w:rPr>
      </w:pPr>
      <w:r>
        <w:rPr>
          <w:szCs w:val="21"/>
        </w:rPr>
        <w:t>CEBGFACH</w:t>
      </w:r>
    </w:p>
    <w:p w:rsidR="008B356F" w:rsidRDefault="008B356F" w:rsidP="00F706AA">
      <w:pPr>
        <w:rPr>
          <w:szCs w:val="21"/>
        </w:rPr>
      </w:pPr>
      <w:r>
        <w:rPr>
          <w:szCs w:val="21"/>
        </w:rPr>
        <w:t>EDGFBHCA</w:t>
      </w:r>
    </w:p>
    <w:p w:rsidR="008B356F" w:rsidRDefault="008B356F" w:rsidP="00F706AA">
      <w:pPr>
        <w:rPr>
          <w:color w:val="FF6600"/>
        </w:rPr>
        <w:sectPr w:rsidR="008B356F" w:rsidSect="005E76E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B356F" w:rsidRDefault="008B356F" w:rsidP="00F706AA">
      <w:pPr>
        <w:rPr>
          <w:color w:val="0000FF"/>
        </w:rPr>
      </w:pPr>
    </w:p>
    <w:p w:rsidR="008B356F" w:rsidRDefault="008B356F" w:rsidP="00F706AA">
      <w:pPr>
        <w:rPr>
          <w:color w:val="0000FF"/>
        </w:rPr>
      </w:pPr>
    </w:p>
    <w:p w:rsidR="008B356F" w:rsidRDefault="008B356F" w:rsidP="00F706AA">
      <w:pPr>
        <w:rPr>
          <w:color w:val="0000FF"/>
        </w:rPr>
      </w:pPr>
    </w:p>
    <w:p w:rsidR="008B356F" w:rsidRDefault="008B356F" w:rsidP="00F706AA">
      <w:pPr>
        <w:rPr>
          <w:rFonts w:hAnsi="宋体"/>
          <w:b/>
          <w:sz w:val="32"/>
          <w:szCs w:val="32"/>
        </w:rPr>
      </w:pPr>
      <w:r w:rsidRPr="00490CA8">
        <w:rPr>
          <w:rFonts w:hAnsi="宋体" w:hint="eastAsia"/>
          <w:b/>
          <w:sz w:val="32"/>
          <w:szCs w:val="32"/>
        </w:rPr>
        <w:t>完整代码</w:t>
      </w:r>
      <w:r w:rsidRPr="00490CA8">
        <w:rPr>
          <w:rFonts w:hAnsi="宋体"/>
          <w:b/>
          <w:sz w:val="32"/>
          <w:szCs w:val="32"/>
        </w:rPr>
        <w:t>:</w:t>
      </w:r>
    </w:p>
    <w:p w:rsidR="008B356F" w:rsidRDefault="008B356F" w:rsidP="00F706AA">
      <w:r>
        <w:t>#include&lt;stdio.h&gt;</w:t>
      </w:r>
    </w:p>
    <w:p w:rsidR="008B356F" w:rsidRDefault="008B356F" w:rsidP="00F706AA">
      <w:r>
        <w:t>#include&lt;malloc.h&gt;</w:t>
      </w:r>
    </w:p>
    <w:p w:rsidR="008B356F" w:rsidRDefault="008B356F" w:rsidP="00F706AA">
      <w:r>
        <w:t>#define TRUE 1</w:t>
      </w:r>
    </w:p>
    <w:p w:rsidR="008B356F" w:rsidRDefault="008B356F" w:rsidP="00F706AA">
      <w:r>
        <w:t>#define FALSE 0</w:t>
      </w:r>
    </w:p>
    <w:p w:rsidR="008B356F" w:rsidRDefault="008B356F" w:rsidP="00F706AA">
      <w:r>
        <w:t>#define OK 1</w:t>
      </w:r>
    </w:p>
    <w:p w:rsidR="008B356F" w:rsidRDefault="008B356F" w:rsidP="00F706AA">
      <w:r>
        <w:t>#define ERROR 0</w:t>
      </w:r>
    </w:p>
    <w:p w:rsidR="008B356F" w:rsidRDefault="008B356F" w:rsidP="00F706AA">
      <w:r>
        <w:t>#define INFEASIBLE -1</w:t>
      </w:r>
    </w:p>
    <w:p w:rsidR="008B356F" w:rsidRDefault="008B356F" w:rsidP="00F706AA">
      <w:r>
        <w:t>#define OVERFLOW -2</w:t>
      </w:r>
    </w:p>
    <w:p w:rsidR="008B356F" w:rsidRDefault="008B356F" w:rsidP="00F706AA"/>
    <w:p w:rsidR="008B356F" w:rsidRDefault="008B356F" w:rsidP="00F706AA">
      <w:r>
        <w:t>typedef int Status;</w:t>
      </w:r>
    </w:p>
    <w:p w:rsidR="008B356F" w:rsidRDefault="008B356F" w:rsidP="00F706AA">
      <w:r>
        <w:t>typedef char ElemType;</w:t>
      </w:r>
    </w:p>
    <w:p w:rsidR="008B356F" w:rsidRDefault="008B356F" w:rsidP="00F706AA">
      <w:r>
        <w:t>typedef struct BiTNode</w:t>
      </w:r>
    </w:p>
    <w:p w:rsidR="008B356F" w:rsidRDefault="008B356F" w:rsidP="00F706AA">
      <w:r>
        <w:t>{</w:t>
      </w:r>
    </w:p>
    <w:p w:rsidR="008B356F" w:rsidRDefault="008B356F" w:rsidP="00F706AA">
      <w:r>
        <w:tab/>
        <w:t>ElemType data;</w:t>
      </w:r>
    </w:p>
    <w:p w:rsidR="008B356F" w:rsidRDefault="008B356F" w:rsidP="00F706AA">
      <w:r>
        <w:tab/>
        <w:t>struct BiTNode *lchild,*rchild;</w:t>
      </w:r>
    </w:p>
    <w:p w:rsidR="008B356F" w:rsidRDefault="008B356F" w:rsidP="00F706AA">
      <w:r>
        <w:t>}BiTNode,*BiTree;</w:t>
      </w:r>
    </w:p>
    <w:p w:rsidR="008B356F" w:rsidRDefault="008B356F" w:rsidP="00F706AA"/>
    <w:p w:rsidR="008B356F" w:rsidRDefault="008B356F" w:rsidP="00F706AA">
      <w:r>
        <w:t>BiTree CreateBiTree(BiTree &amp;T)</w:t>
      </w:r>
    </w:p>
    <w:p w:rsidR="008B356F" w:rsidRDefault="008B356F" w:rsidP="00F706AA">
      <w:r>
        <w:t>{</w:t>
      </w:r>
    </w:p>
    <w:p w:rsidR="008B356F" w:rsidRDefault="008B356F" w:rsidP="00F706AA">
      <w:r>
        <w:tab/>
        <w:t>char ch;</w:t>
      </w:r>
    </w:p>
    <w:p w:rsidR="008B356F" w:rsidRDefault="008B356F" w:rsidP="00F706AA">
      <w:r>
        <w:tab/>
        <w:t>scanf("%c",&amp;ch);</w:t>
      </w:r>
    </w:p>
    <w:p w:rsidR="008B356F" w:rsidRDefault="008B356F" w:rsidP="00F706AA">
      <w:r>
        <w:tab/>
        <w:t>if(ch=='#')</w:t>
      </w:r>
    </w:p>
    <w:p w:rsidR="008B356F" w:rsidRDefault="008B356F" w:rsidP="00F706AA">
      <w:r>
        <w:tab/>
      </w:r>
      <w:r>
        <w:tab/>
        <w:t>T=NULL;</w:t>
      </w:r>
    </w:p>
    <w:p w:rsidR="008B356F" w:rsidRDefault="008B356F" w:rsidP="00F706AA">
      <w:r>
        <w:tab/>
        <w:t>else</w:t>
      </w:r>
    </w:p>
    <w:p w:rsidR="008B356F" w:rsidRDefault="008B356F" w:rsidP="00F706AA">
      <w:r>
        <w:tab/>
        <w:t>{</w:t>
      </w:r>
    </w:p>
    <w:p w:rsidR="008B356F" w:rsidRDefault="008B356F" w:rsidP="00F706AA">
      <w:r>
        <w:tab/>
      </w:r>
      <w:r>
        <w:tab/>
        <w:t>if(!(T=(BiTNode*)malloc(sizeof(BiTNode))))</w:t>
      </w:r>
    </w:p>
    <w:p w:rsidR="008B356F" w:rsidRDefault="008B356F" w:rsidP="00F706AA">
      <w:r>
        <w:tab/>
      </w:r>
      <w:r>
        <w:tab/>
      </w:r>
      <w:r>
        <w:tab/>
        <w:t>return ERROR;</w:t>
      </w:r>
    </w:p>
    <w:p w:rsidR="008B356F" w:rsidRDefault="008B356F" w:rsidP="00F706AA">
      <w:r>
        <w:tab/>
      </w:r>
      <w:r>
        <w:tab/>
        <w:t>T-&gt;data=ch;</w:t>
      </w:r>
    </w:p>
    <w:p w:rsidR="008B356F" w:rsidRDefault="008B356F" w:rsidP="00F706AA">
      <w:r>
        <w:tab/>
      </w:r>
      <w:r>
        <w:tab/>
        <w:t>CreateBiTree(T-&gt;lchild);</w:t>
      </w:r>
    </w:p>
    <w:p w:rsidR="008B356F" w:rsidRDefault="008B356F" w:rsidP="00F706AA">
      <w:r>
        <w:tab/>
      </w:r>
      <w:r>
        <w:tab/>
        <w:t>CreateBiTree(T-&gt;rchild);</w:t>
      </w:r>
    </w:p>
    <w:p w:rsidR="008B356F" w:rsidRDefault="008B356F" w:rsidP="00F706AA">
      <w:r>
        <w:tab/>
        <w:t>}</w:t>
      </w:r>
    </w:p>
    <w:p w:rsidR="008B356F" w:rsidRDefault="008B356F" w:rsidP="00F706AA">
      <w:r>
        <w:tab/>
        <w:t>return T;</w:t>
      </w:r>
    </w:p>
    <w:p w:rsidR="008B356F" w:rsidRDefault="008B356F" w:rsidP="00F706AA">
      <w:r>
        <w:t>}</w:t>
      </w:r>
    </w:p>
    <w:p w:rsidR="008B356F" w:rsidRDefault="008B356F" w:rsidP="00F706AA"/>
    <w:p w:rsidR="008B356F" w:rsidRDefault="008B356F" w:rsidP="00F706AA">
      <w:r>
        <w:t>Status Visit(ElemType e)</w:t>
      </w:r>
    </w:p>
    <w:p w:rsidR="008B356F" w:rsidRDefault="008B356F" w:rsidP="00F706AA">
      <w:r>
        <w:t>{</w:t>
      </w:r>
    </w:p>
    <w:p w:rsidR="008B356F" w:rsidRDefault="008B356F" w:rsidP="00F706AA">
      <w:r>
        <w:tab/>
        <w:t>if(e!='#')</w:t>
      </w:r>
    </w:p>
    <w:p w:rsidR="008B356F" w:rsidRDefault="008B356F" w:rsidP="00F706AA">
      <w:r>
        <w:tab/>
        <w:t>{</w:t>
      </w:r>
    </w:p>
    <w:p w:rsidR="008B356F" w:rsidRDefault="008B356F" w:rsidP="00F706AA">
      <w:r>
        <w:tab/>
      </w:r>
      <w:r>
        <w:tab/>
        <w:t>printf("%c",e);</w:t>
      </w:r>
    </w:p>
    <w:p w:rsidR="008B356F" w:rsidRDefault="008B356F" w:rsidP="00F706AA">
      <w:r>
        <w:tab/>
      </w:r>
      <w:r>
        <w:tab/>
        <w:t>return OK;</w:t>
      </w:r>
    </w:p>
    <w:p w:rsidR="008B356F" w:rsidRDefault="008B356F" w:rsidP="00F706AA">
      <w:r>
        <w:tab/>
        <w:t>}</w:t>
      </w:r>
    </w:p>
    <w:p w:rsidR="008B356F" w:rsidRDefault="008B356F" w:rsidP="00F706AA">
      <w:r>
        <w:tab/>
        <w:t>else</w:t>
      </w:r>
    </w:p>
    <w:p w:rsidR="008B356F" w:rsidRDefault="008B356F" w:rsidP="00F706AA">
      <w:r>
        <w:tab/>
      </w:r>
      <w:r>
        <w:tab/>
        <w:t>return FALSE;</w:t>
      </w:r>
    </w:p>
    <w:p w:rsidR="008B356F" w:rsidRDefault="008B356F" w:rsidP="00F706AA">
      <w:r>
        <w:t>}</w:t>
      </w:r>
    </w:p>
    <w:p w:rsidR="008B356F" w:rsidRDefault="008B356F" w:rsidP="00F706AA"/>
    <w:p w:rsidR="008B356F" w:rsidRDefault="008B356F" w:rsidP="00F706AA">
      <w:r>
        <w:t>Status PreOrderTraverse(BiTree T)</w:t>
      </w:r>
    </w:p>
    <w:p w:rsidR="008B356F" w:rsidRDefault="008B356F" w:rsidP="00F706AA">
      <w:r>
        <w:t>{</w:t>
      </w:r>
    </w:p>
    <w:p w:rsidR="008B356F" w:rsidRDefault="008B356F" w:rsidP="00F706AA">
      <w:r>
        <w:tab/>
        <w:t>if(T)</w:t>
      </w:r>
    </w:p>
    <w:p w:rsidR="008B356F" w:rsidRDefault="008B356F" w:rsidP="00F706AA">
      <w:r>
        <w:tab/>
        <w:t>{</w:t>
      </w:r>
    </w:p>
    <w:p w:rsidR="008B356F" w:rsidRDefault="008B356F" w:rsidP="00F706AA">
      <w:r>
        <w:tab/>
      </w:r>
      <w:r>
        <w:tab/>
        <w:t>if(Visit(T-&gt;data))</w:t>
      </w:r>
    </w:p>
    <w:p w:rsidR="008B356F" w:rsidRDefault="008B356F" w:rsidP="00F706AA">
      <w:r>
        <w:tab/>
      </w:r>
      <w:r>
        <w:tab/>
      </w:r>
      <w:r>
        <w:tab/>
        <w:t>if(PreOrderTraverse(T-&gt;lchild))</w:t>
      </w:r>
    </w:p>
    <w:p w:rsidR="008B356F" w:rsidRDefault="008B356F" w:rsidP="00F706AA">
      <w:r>
        <w:tab/>
      </w:r>
      <w:r>
        <w:tab/>
      </w:r>
      <w:r>
        <w:tab/>
      </w:r>
      <w:r>
        <w:tab/>
        <w:t>if(PreOrderTraverse(T-&gt;rchild))</w:t>
      </w:r>
    </w:p>
    <w:p w:rsidR="008B356F" w:rsidRDefault="008B356F" w:rsidP="00F706AA">
      <w:r>
        <w:tab/>
      </w:r>
      <w:r>
        <w:tab/>
      </w:r>
      <w:r>
        <w:tab/>
      </w:r>
      <w:r>
        <w:tab/>
      </w:r>
      <w:r>
        <w:tab/>
        <w:t>return OK;</w:t>
      </w:r>
    </w:p>
    <w:p w:rsidR="008B356F" w:rsidRDefault="008B356F" w:rsidP="00F706AA">
      <w:r>
        <w:tab/>
      </w:r>
      <w:r>
        <w:tab/>
        <w:t>return ERROR;</w:t>
      </w:r>
    </w:p>
    <w:p w:rsidR="008B356F" w:rsidRDefault="008B356F" w:rsidP="00F706AA">
      <w:r>
        <w:tab/>
        <w:t>}</w:t>
      </w:r>
    </w:p>
    <w:p w:rsidR="008B356F" w:rsidRDefault="008B356F" w:rsidP="00F706AA">
      <w:r>
        <w:tab/>
        <w:t>else</w:t>
      </w:r>
    </w:p>
    <w:p w:rsidR="008B356F" w:rsidRDefault="008B356F" w:rsidP="00F706AA">
      <w:r>
        <w:tab/>
      </w:r>
      <w:r>
        <w:tab/>
        <w:t>return OK;</w:t>
      </w:r>
    </w:p>
    <w:p w:rsidR="008B356F" w:rsidRDefault="008B356F" w:rsidP="00F706AA">
      <w:r>
        <w:t>}</w:t>
      </w:r>
    </w:p>
    <w:p w:rsidR="008B356F" w:rsidRDefault="008B356F" w:rsidP="00F706AA"/>
    <w:p w:rsidR="008B356F" w:rsidRDefault="008B356F" w:rsidP="00F706AA">
      <w:r>
        <w:t>Status InOrderTraverse(BiTree T)</w:t>
      </w:r>
    </w:p>
    <w:p w:rsidR="008B356F" w:rsidRDefault="008B356F" w:rsidP="00F706AA">
      <w:r>
        <w:t>{</w:t>
      </w:r>
    </w:p>
    <w:p w:rsidR="008B356F" w:rsidRDefault="008B356F" w:rsidP="00F706AA">
      <w:r>
        <w:tab/>
        <w:t>if(T)</w:t>
      </w:r>
    </w:p>
    <w:p w:rsidR="008B356F" w:rsidRDefault="008B356F" w:rsidP="00F706AA">
      <w:r>
        <w:tab/>
        <w:t>{</w:t>
      </w:r>
    </w:p>
    <w:p w:rsidR="008B356F" w:rsidRDefault="008B356F" w:rsidP="00F706AA">
      <w:r>
        <w:tab/>
      </w:r>
      <w:r>
        <w:tab/>
        <w:t>if(InOrderTraverse(T-&gt;lchild))</w:t>
      </w:r>
    </w:p>
    <w:p w:rsidR="008B356F" w:rsidRDefault="008B356F" w:rsidP="00F706AA">
      <w:r>
        <w:tab/>
      </w:r>
      <w:r>
        <w:tab/>
      </w:r>
      <w:r>
        <w:tab/>
        <w:t>if(Visit(T-&gt;data))</w:t>
      </w:r>
    </w:p>
    <w:p w:rsidR="008B356F" w:rsidRDefault="008B356F" w:rsidP="00F706AA">
      <w:r>
        <w:tab/>
      </w:r>
      <w:r>
        <w:tab/>
      </w:r>
      <w:r>
        <w:tab/>
      </w:r>
      <w:r>
        <w:tab/>
        <w:t>if(InOrderTraverse(T-&gt;rchild))</w:t>
      </w:r>
    </w:p>
    <w:p w:rsidR="008B356F" w:rsidRDefault="008B356F" w:rsidP="00F706AA">
      <w:r>
        <w:tab/>
      </w:r>
      <w:r>
        <w:tab/>
      </w:r>
      <w:r>
        <w:tab/>
      </w:r>
      <w:r>
        <w:tab/>
      </w:r>
      <w:r>
        <w:tab/>
        <w:t>return OK;</w:t>
      </w:r>
    </w:p>
    <w:p w:rsidR="008B356F" w:rsidRDefault="008B356F" w:rsidP="00F706AA">
      <w:r>
        <w:tab/>
      </w:r>
      <w:r>
        <w:tab/>
        <w:t>return ERROR;</w:t>
      </w:r>
    </w:p>
    <w:p w:rsidR="008B356F" w:rsidRDefault="008B356F" w:rsidP="00F706AA">
      <w:r>
        <w:tab/>
        <w:t>}</w:t>
      </w:r>
    </w:p>
    <w:p w:rsidR="008B356F" w:rsidRDefault="008B356F" w:rsidP="00F706AA">
      <w:r>
        <w:tab/>
        <w:t>else</w:t>
      </w:r>
    </w:p>
    <w:p w:rsidR="008B356F" w:rsidRDefault="008B356F" w:rsidP="00F706AA">
      <w:r>
        <w:tab/>
      </w:r>
      <w:r>
        <w:tab/>
        <w:t>return OK;</w:t>
      </w:r>
    </w:p>
    <w:p w:rsidR="008B356F" w:rsidRDefault="008B356F" w:rsidP="00F706AA">
      <w:r>
        <w:t>}</w:t>
      </w:r>
    </w:p>
    <w:p w:rsidR="008B356F" w:rsidRDefault="008B356F" w:rsidP="00F706AA"/>
    <w:p w:rsidR="008B356F" w:rsidRDefault="008B356F" w:rsidP="00F706AA">
      <w:r>
        <w:t>Status PostOrderTraverse(BiTree T)</w:t>
      </w:r>
    </w:p>
    <w:p w:rsidR="008B356F" w:rsidRDefault="008B356F" w:rsidP="00F706AA">
      <w:r>
        <w:t>{</w:t>
      </w:r>
    </w:p>
    <w:p w:rsidR="008B356F" w:rsidRDefault="008B356F" w:rsidP="00F706AA">
      <w:r>
        <w:tab/>
        <w:t>if(T)</w:t>
      </w:r>
    </w:p>
    <w:p w:rsidR="008B356F" w:rsidRDefault="008B356F" w:rsidP="00F706AA">
      <w:r>
        <w:tab/>
        <w:t>{</w:t>
      </w:r>
    </w:p>
    <w:p w:rsidR="008B356F" w:rsidRDefault="008B356F" w:rsidP="00F706AA">
      <w:r>
        <w:tab/>
      </w:r>
      <w:r>
        <w:tab/>
        <w:t>if(PostOrderTraverse(T-&gt;lchild))</w:t>
      </w:r>
    </w:p>
    <w:p w:rsidR="008B356F" w:rsidRDefault="008B356F" w:rsidP="00F706AA">
      <w:r>
        <w:tab/>
      </w:r>
      <w:r>
        <w:tab/>
      </w:r>
      <w:r>
        <w:tab/>
        <w:t>if(PostOrderTraverse(T-&gt;rchild))</w:t>
      </w:r>
    </w:p>
    <w:p w:rsidR="008B356F" w:rsidRDefault="008B356F" w:rsidP="00F706AA">
      <w:r>
        <w:tab/>
      </w:r>
      <w:r>
        <w:tab/>
      </w:r>
      <w:r>
        <w:tab/>
      </w:r>
      <w:r>
        <w:tab/>
        <w:t>if(Visit(T-&gt;data))</w:t>
      </w:r>
    </w:p>
    <w:p w:rsidR="008B356F" w:rsidRDefault="008B356F" w:rsidP="00F706AA">
      <w:r>
        <w:tab/>
      </w:r>
      <w:r>
        <w:tab/>
      </w:r>
      <w:r>
        <w:tab/>
      </w:r>
      <w:r>
        <w:tab/>
      </w:r>
      <w:r>
        <w:tab/>
        <w:t>return OK;</w:t>
      </w:r>
    </w:p>
    <w:p w:rsidR="008B356F" w:rsidRDefault="008B356F" w:rsidP="00F706AA">
      <w:r>
        <w:tab/>
      </w:r>
      <w:r>
        <w:tab/>
        <w:t>return ERROR;</w:t>
      </w:r>
    </w:p>
    <w:p w:rsidR="008B356F" w:rsidRDefault="008B356F" w:rsidP="00F706AA">
      <w:r>
        <w:tab/>
        <w:t>}</w:t>
      </w:r>
    </w:p>
    <w:p w:rsidR="008B356F" w:rsidRDefault="008B356F" w:rsidP="00F706AA">
      <w:r>
        <w:tab/>
        <w:t>else</w:t>
      </w:r>
    </w:p>
    <w:p w:rsidR="008B356F" w:rsidRDefault="008B356F" w:rsidP="00F706AA">
      <w:r>
        <w:tab/>
      </w:r>
      <w:r>
        <w:tab/>
        <w:t>return OK;</w:t>
      </w:r>
    </w:p>
    <w:p w:rsidR="008B356F" w:rsidRDefault="008B356F" w:rsidP="00F706AA">
      <w:r>
        <w:t>}</w:t>
      </w:r>
    </w:p>
    <w:p w:rsidR="008B356F" w:rsidRDefault="008B356F" w:rsidP="00F706AA"/>
    <w:p w:rsidR="008B356F" w:rsidRDefault="008B356F" w:rsidP="00F706AA">
      <w:r>
        <w:t>int main()</w:t>
      </w:r>
    </w:p>
    <w:p w:rsidR="008B356F" w:rsidRDefault="008B356F" w:rsidP="00F706AA">
      <w:r>
        <w:t>{</w:t>
      </w:r>
    </w:p>
    <w:p w:rsidR="008B356F" w:rsidRDefault="008B356F" w:rsidP="00F706AA">
      <w:r>
        <w:t xml:space="preserve">    BiTree T;</w:t>
      </w:r>
    </w:p>
    <w:p w:rsidR="008B356F" w:rsidRDefault="008B356F" w:rsidP="00F706AA">
      <w:r>
        <w:tab/>
        <w:t>CreateBiTree(T);</w:t>
      </w:r>
    </w:p>
    <w:p w:rsidR="008B356F" w:rsidRDefault="008B356F" w:rsidP="00F706AA">
      <w:r>
        <w:tab/>
        <w:t>PreOrderTraverse(T);</w:t>
      </w:r>
    </w:p>
    <w:p w:rsidR="008B356F" w:rsidRDefault="008B356F" w:rsidP="00F706AA">
      <w:r>
        <w:tab/>
        <w:t>printf("\n");</w:t>
      </w:r>
    </w:p>
    <w:p w:rsidR="008B356F" w:rsidRDefault="008B356F" w:rsidP="00F706AA">
      <w:r>
        <w:tab/>
        <w:t>InOrderTraverse(T);</w:t>
      </w:r>
    </w:p>
    <w:p w:rsidR="008B356F" w:rsidRDefault="008B356F" w:rsidP="00F706AA">
      <w:r>
        <w:tab/>
        <w:t>printf("\n");</w:t>
      </w:r>
    </w:p>
    <w:p w:rsidR="008B356F" w:rsidRDefault="008B356F" w:rsidP="00F706AA">
      <w:r>
        <w:tab/>
        <w:t>PostOrderTraverse(T);</w:t>
      </w:r>
    </w:p>
    <w:p w:rsidR="008B356F" w:rsidRDefault="008B356F" w:rsidP="00F706AA">
      <w:r>
        <w:tab/>
        <w:t>printf("\n");</w:t>
      </w:r>
    </w:p>
    <w:p w:rsidR="008B356F" w:rsidRDefault="008B356F" w:rsidP="00F706AA">
      <w:r>
        <w:tab/>
        <w:t>return 0;</w:t>
      </w:r>
    </w:p>
    <w:p w:rsidR="008B356F" w:rsidRDefault="008B356F" w:rsidP="00F706AA">
      <w:r>
        <w:t>}</w:t>
      </w:r>
    </w:p>
    <w:p w:rsidR="008B356F" w:rsidRDefault="008B356F" w:rsidP="00F706AA">
      <w:pPr>
        <w:rPr>
          <w:color w:val="0000FF"/>
        </w:rPr>
      </w:pPr>
    </w:p>
    <w:p w:rsidR="008B356F" w:rsidRDefault="008B356F" w:rsidP="00F706AA"/>
    <w:sectPr w:rsidR="008B356F" w:rsidSect="00A4019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宋体">
    <w:altName w:val="ang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um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95426"/>
    <w:multiLevelType w:val="hybridMultilevel"/>
    <w:tmpl w:val="F7200DBA"/>
    <w:lvl w:ilvl="0" w:tplc="271CA7C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06AA"/>
    <w:rsid w:val="000B0065"/>
    <w:rsid w:val="003434D3"/>
    <w:rsid w:val="0037469A"/>
    <w:rsid w:val="003D71A6"/>
    <w:rsid w:val="003E744F"/>
    <w:rsid w:val="00434E5C"/>
    <w:rsid w:val="00490CA8"/>
    <w:rsid w:val="005E76EC"/>
    <w:rsid w:val="006376FA"/>
    <w:rsid w:val="007D1FE6"/>
    <w:rsid w:val="007E68FD"/>
    <w:rsid w:val="008B356F"/>
    <w:rsid w:val="00965208"/>
    <w:rsid w:val="00A27B9A"/>
    <w:rsid w:val="00A4019B"/>
    <w:rsid w:val="00CE07DA"/>
    <w:rsid w:val="00F0362B"/>
    <w:rsid w:val="00F706AA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ngXian" w:eastAsia="DengXian" w:hAnsi="DengXi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6AA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06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F706A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uiPriority w:val="99"/>
    <w:rsid w:val="00F706AA"/>
    <w:rPr>
      <w:rFonts w:ascii="Arial" w:eastAsia="黑体" w:hAnsi="Arial"/>
      <w:b/>
      <w:kern w:val="2"/>
      <w:sz w:val="32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7</Pages>
  <Words>575</Words>
  <Characters>3282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实验五 二叉树</dc:title>
  <dc:subject/>
  <dc:creator>Keke He</dc:creator>
  <cp:keywords/>
  <dc:description/>
  <cp:lastModifiedBy>USER-</cp:lastModifiedBy>
  <cp:revision>2</cp:revision>
  <dcterms:created xsi:type="dcterms:W3CDTF">2017-05-11T00:13:00Z</dcterms:created>
  <dcterms:modified xsi:type="dcterms:W3CDTF">2017-05-11T00:13:00Z</dcterms:modified>
</cp:coreProperties>
</file>